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0C2D" w14:textId="77777777" w:rsidR="00220B9B" w:rsidRPr="000324DE" w:rsidRDefault="007766B6" w:rsidP="00220B9B">
      <w:pPr>
        <w:rPr>
          <w:lang w:val="pt-BR"/>
        </w:rPr>
      </w:pPr>
      <w:r w:rsidRPr="000324DE">
        <w:rPr>
          <w:noProof/>
          <w:lang w:val="pt-BR" w:bidi="pt-PT"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0D7123FB" wp14:editId="3C964D69">
                <wp:simplePos x="0" y="0"/>
                <wp:positionH relativeFrom="column">
                  <wp:posOffset>-681990</wp:posOffset>
                </wp:positionH>
                <wp:positionV relativeFrom="paragraph">
                  <wp:posOffset>-1221740</wp:posOffset>
                </wp:positionV>
                <wp:extent cx="7772400" cy="8362950"/>
                <wp:effectExtent l="0" t="0" r="0" b="0"/>
                <wp:wrapNone/>
                <wp:docPr id="2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362950"/>
                          <a:chOff x="0" y="0"/>
                          <a:chExt cx="7772400" cy="7773670"/>
                        </a:xfrm>
                      </wpg:grpSpPr>
                      <wps:wsp>
                        <wps:cNvPr id="1" name="Retângulo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286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7B7018" w14:textId="43FAD8C2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2400" cy="516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123FB" id="Grupo 2" o:spid="_x0000_s1026" alt="&quot;&quot;" style="position:absolute;margin-left:-53.7pt;margin-top:-96.2pt;width:612pt;height:658.5pt;z-index:-251603968;mso-height-relative:margin" coordsize="77724,77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">
                <v:rect id="Retângulo 1" o:spid="_x0000_s1027" alt="&quot;&quot;" style="position:absolute;top:228;width:77724;height:775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" fillcolor="#14756e [3204]" stroked="f" strokeweight="1pt">
                  <v:textbox>
                    <w:txbxContent>
                      <w:p w14:paraId="137B7018" w14:textId="43FAD8C2" w:rsidR="004E5762" w:rsidRPr="0006324A" w:rsidRDefault="004E5762" w:rsidP="00220B9B"/>
                    </w:txbxContent>
                  </v:textbox>
                </v:rect>
                <v:rect id="Retângulo 3" o:spid="_x0000_s1028" alt="&quot;&quot;" style="position:absolute;top:51587;width:4641;height:26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81wAAAANoAAAAPAAAAZHJzL2Rvd25yZXYueG1sRI9Bi8Iw&#10;FITvC/6H8IS9LJq4Cy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RLN/NcAAAADaAAAADwAAAAAA&#10;AAAAAAAAAAAHAgAAZHJzL2Rvd25yZXYueG1sUEsFBgAAAAADAAMAtwAAAPQCAAAAAA==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9" type="#_x0000_t75" style="position:absolute;width:77724;height:5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pPr w:leftFromText="141" w:rightFromText="141" w:vertAnchor="text" w:horzAnchor="margin" w:tblpY="-9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305"/>
      </w:tblGrid>
      <w:tr w:rsidR="000F7F54" w:rsidRPr="000324DE" w14:paraId="22DDAAFE" w14:textId="77777777" w:rsidTr="000F7F54">
        <w:trPr>
          <w:trHeight w:val="3168"/>
        </w:trPr>
        <w:tc>
          <w:tcPr>
            <w:tcW w:w="9781" w:type="dxa"/>
            <w:tcMar>
              <w:top w:w="7200" w:type="dxa"/>
            </w:tcMar>
            <w:vAlign w:val="bottom"/>
          </w:tcPr>
          <w:p w14:paraId="3D1514C5" w14:textId="77777777" w:rsidR="000F7F54" w:rsidRPr="000324DE" w:rsidRDefault="000F7F54" w:rsidP="000F7F54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Projeto</w:t>
            </w:r>
            <w:r w:rsidRPr="000324DE">
              <w:rPr>
                <w:lang w:val="pt-BR" w:bidi="pt-PT"/>
              </w:rPr>
              <w:t xml:space="preserve"> </w:t>
            </w:r>
          </w:p>
          <w:p w14:paraId="6CCAA281" w14:textId="77777777" w:rsidR="000F7F54" w:rsidRPr="000324DE" w:rsidRDefault="000F7F54" w:rsidP="000F7F54">
            <w:pPr>
              <w:pStyle w:val="Subttulo"/>
              <w:rPr>
                <w:lang w:val="pt-BR"/>
              </w:rPr>
            </w:pPr>
            <w:r>
              <w:rPr>
                <w:lang w:val="pt-BR"/>
              </w:rPr>
              <w:t>Amigo Secreto</w:t>
            </w:r>
          </w:p>
        </w:tc>
        <w:tc>
          <w:tcPr>
            <w:tcW w:w="305" w:type="dxa"/>
          </w:tcPr>
          <w:p w14:paraId="34C92002" w14:textId="77777777" w:rsidR="000F7F54" w:rsidRPr="000324DE" w:rsidRDefault="000F7F54" w:rsidP="000F7F54">
            <w:pPr>
              <w:pStyle w:val="Ttulo"/>
              <w:rPr>
                <w:lang w:val="pt-BR"/>
              </w:rPr>
            </w:pPr>
          </w:p>
        </w:tc>
      </w:tr>
      <w:tr w:rsidR="000F7F54" w:rsidRPr="000324DE" w14:paraId="7DB22A48" w14:textId="77777777" w:rsidTr="000F7F54">
        <w:tc>
          <w:tcPr>
            <w:tcW w:w="9781" w:type="dxa"/>
            <w:tcMar>
              <w:top w:w="454" w:type="dxa"/>
            </w:tcMar>
          </w:tcPr>
          <w:p w14:paraId="2CF5A9F1" w14:textId="77777777" w:rsidR="000F7F54" w:rsidRPr="000324DE" w:rsidRDefault="000F7F54" w:rsidP="000F7F54">
            <w:pPr>
              <w:pStyle w:val="Introduo"/>
              <w:rPr>
                <w:lang w:val="pt-BR"/>
              </w:rPr>
            </w:pPr>
            <w:r>
              <w:t>A</w:t>
            </w:r>
            <w:r w:rsidRPr="004138E8">
              <w:t>plicação que permit</w:t>
            </w:r>
            <w:r>
              <w:t>e</w:t>
            </w:r>
            <w:r w:rsidRPr="004138E8">
              <w:t xml:space="preserve"> ao usuário inserir nomes de amigos em uma lista para, em seguida, realizar um sorteio aleatório e determinar quem é o "amigo secreto"</w:t>
            </w:r>
            <w:r>
              <w:t>.</w:t>
            </w:r>
          </w:p>
          <w:p w14:paraId="678549F5" w14:textId="77777777" w:rsidR="000F7F54" w:rsidRPr="000324DE" w:rsidRDefault="000F7F54" w:rsidP="000F7F54">
            <w:pPr>
              <w:pStyle w:val="Autor"/>
              <w:rPr>
                <w:lang w:val="pt-BR"/>
              </w:rPr>
            </w:pPr>
            <w:r>
              <w:rPr>
                <w:lang w:val="pt-BR"/>
              </w:rPr>
              <w:t>Por Manuel Fernandes, fevereiro de 2025</w:t>
            </w:r>
          </w:p>
        </w:tc>
        <w:tc>
          <w:tcPr>
            <w:tcW w:w="305" w:type="dxa"/>
          </w:tcPr>
          <w:p w14:paraId="7F7319D0" w14:textId="77777777" w:rsidR="000F7F54" w:rsidRPr="000324DE" w:rsidRDefault="000F7F54" w:rsidP="000F7F54">
            <w:pPr>
              <w:rPr>
                <w:lang w:val="pt-BR"/>
              </w:rPr>
            </w:pPr>
          </w:p>
        </w:tc>
      </w:tr>
    </w:tbl>
    <w:p w14:paraId="64350421" w14:textId="77777777" w:rsidR="00220B9B" w:rsidRPr="000324DE" w:rsidRDefault="00220B9B" w:rsidP="00220B9B">
      <w:pPr>
        <w:rPr>
          <w:lang w:val="pt-BR"/>
        </w:rPr>
      </w:pPr>
    </w:p>
    <w:p w14:paraId="60EC4898" w14:textId="095A54E2" w:rsidR="007766B6" w:rsidRPr="000324DE" w:rsidRDefault="000F7F54" w:rsidP="00220B9B">
      <w:pPr>
        <w:rPr>
          <w:lang w:val="pt-BR"/>
        </w:rPr>
        <w:sectPr w:rsidR="007766B6" w:rsidRPr="000324DE" w:rsidSect="00CC79C9">
          <w:headerReference w:type="default" r:id="rId13"/>
          <w:headerReference w:type="first" r:id="rId14"/>
          <w:type w:val="continuous"/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697723BD" wp14:editId="26C80D6C">
            <wp:simplePos x="0" y="0"/>
            <wp:positionH relativeFrom="column">
              <wp:posOffset>3810</wp:posOffset>
            </wp:positionH>
            <wp:positionV relativeFrom="paragraph">
              <wp:posOffset>-8729980</wp:posOffset>
            </wp:positionV>
            <wp:extent cx="6915306" cy="3886200"/>
            <wp:effectExtent l="0" t="0" r="0" b="0"/>
            <wp:wrapNone/>
            <wp:docPr id="1984739703" name="Imagem 2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39703" name="Imagem 2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30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  <w:gridCol w:w="20"/>
      </w:tblGrid>
      <w:tr w:rsidR="00DB5DAB" w:rsidRPr="000324DE" w14:paraId="761FD11D" w14:textId="77777777" w:rsidTr="00B12749">
        <w:trPr>
          <w:trHeight w:val="1994"/>
        </w:trPr>
        <w:tc>
          <w:tcPr>
            <w:tcW w:w="10080" w:type="dxa"/>
          </w:tcPr>
          <w:p w14:paraId="63A9CA8E" w14:textId="3F5E0401" w:rsidR="005B6BBD" w:rsidRPr="000324DE" w:rsidRDefault="00891362" w:rsidP="005B6BBD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lastRenderedPageBreak/>
              <w:t>Descrição do Projeto</w:t>
            </w:r>
          </w:p>
          <w:p w14:paraId="0407F4AE" w14:textId="3425142E" w:rsidR="00891362" w:rsidRPr="00B12749" w:rsidRDefault="00891362" w:rsidP="00B12749">
            <w:pPr>
              <w:ind w:firstLine="284"/>
              <w:jc w:val="both"/>
              <w:rPr>
                <w:rFonts w:ascii="Segoe UI" w:hAnsi="Segoe UI" w:cs="Segoe UI"/>
                <w:noProof/>
                <w:lang w:val="pt-BR"/>
              </w:rPr>
            </w:pPr>
            <w:r w:rsidRPr="00B12749">
              <w:rPr>
                <w:rFonts w:ascii="Segoe UI" w:hAnsi="Segoe UI" w:cs="Segoe UI"/>
                <w:noProof/>
                <w:lang w:val="pt-BR"/>
              </w:rPr>
              <w:t>Neste desafio, será desenvolvido uma aplicação que permita ao usuário inserir nomes de amigos em uma lista para, em seguida, realizar um sorteio aleatório e determinar quem é o "amigo secreto".</w:t>
            </w:r>
          </w:p>
          <w:p w14:paraId="40426B96" w14:textId="77777777" w:rsidR="00891362" w:rsidRPr="00891362" w:rsidRDefault="00891362" w:rsidP="00B12749">
            <w:pPr>
              <w:ind w:firstLine="284"/>
              <w:jc w:val="both"/>
              <w:rPr>
                <w:rFonts w:ascii="Segoe UI" w:hAnsi="Segoe UI" w:cs="Segoe UI"/>
                <w:noProof/>
                <w:lang w:val="pt-BR"/>
              </w:rPr>
            </w:pPr>
            <w:r w:rsidRPr="00891362">
              <w:rPr>
                <w:rFonts w:ascii="Segoe UI" w:hAnsi="Segoe UI" w:cs="Segoe UI"/>
                <w:noProof/>
                <w:lang w:val="pt-BR"/>
              </w:rPr>
              <w:t>O usuário deverá adicionar nomes por meio de um campo de texto e de um botão "Adicionar".</w:t>
            </w:r>
          </w:p>
          <w:p w14:paraId="4F26320F" w14:textId="77777777" w:rsidR="00891362" w:rsidRPr="00891362" w:rsidRDefault="00891362" w:rsidP="00B12749">
            <w:pPr>
              <w:ind w:firstLine="284"/>
              <w:jc w:val="both"/>
              <w:rPr>
                <w:rFonts w:ascii="Segoe UI" w:hAnsi="Segoe UI" w:cs="Segoe UI"/>
                <w:noProof/>
                <w:lang w:val="pt-BR"/>
              </w:rPr>
            </w:pPr>
            <w:r w:rsidRPr="00891362">
              <w:rPr>
                <w:rFonts w:ascii="Segoe UI" w:hAnsi="Segoe UI" w:cs="Segoe UI"/>
                <w:noProof/>
                <w:lang w:val="pt-BR"/>
              </w:rPr>
              <w:t>Os nomes inseridos serão exibidos em uma lista visível na página, e ao finalizar, um botão "Sortear Amigo" selecionará um dos nomes de forma aleatória, exibindo o resultado na tela</w:t>
            </w:r>
          </w:p>
          <w:p w14:paraId="42149E75" w14:textId="2C0FB3E4" w:rsidR="00891362" w:rsidRPr="00B12749" w:rsidRDefault="00891362" w:rsidP="00B12749">
            <w:pPr>
              <w:ind w:firstLine="284"/>
              <w:jc w:val="both"/>
              <w:rPr>
                <w:rFonts w:ascii="Segoe UI" w:hAnsi="Segoe UI" w:cs="Segoe UI"/>
                <w:noProof/>
                <w:lang w:val="pt-BR"/>
              </w:rPr>
            </w:pPr>
            <w:r w:rsidRPr="00891362">
              <w:rPr>
                <w:rFonts w:ascii="Segoe UI" w:hAnsi="Segoe UI" w:cs="Segoe UI"/>
                <w:noProof/>
                <w:lang w:val="pt-BR"/>
              </w:rPr>
              <w:t>O objetivo principal deste desafio é desenvolver habilidades em lógica de programação, por isso fornecemos o HTML e CSS já preparados. Dessa forma, você pode se concentrar exclusivamente em construir a lógica do código JavaScript, aplicando conceitos-chave como funções, arrays, condicionais e variáveis. Isso permitirá que você foque em resolver o problema e melhore o raciocínio lógico, sem se preocupar com a estrutura visual do projeto</w:t>
            </w:r>
            <w:r w:rsidRPr="00B12749">
              <w:rPr>
                <w:rFonts w:ascii="Segoe UI" w:hAnsi="Segoe UI" w:cs="Segoe UI"/>
                <w:noProof/>
                <w:lang w:val="pt-BR"/>
              </w:rPr>
              <w:t>.</w:t>
            </w:r>
          </w:p>
          <w:p w14:paraId="63C75052" w14:textId="6C2501BF" w:rsidR="005B6BBD" w:rsidRPr="000324DE" w:rsidRDefault="00891362" w:rsidP="005B6BBD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Funcionalidades</w:t>
            </w:r>
          </w:p>
          <w:p w14:paraId="0C5D11AA" w14:textId="1633B2B2" w:rsidR="00891362" w:rsidRPr="00B12749" w:rsidRDefault="00891362" w:rsidP="00B12749">
            <w:pPr>
              <w:ind w:firstLine="284"/>
              <w:rPr>
                <w:rFonts w:ascii="Segoe UI" w:hAnsi="Segoe UI" w:cs="Segoe UI"/>
                <w:noProof/>
                <w:lang w:val="pt-BR"/>
              </w:rPr>
            </w:pPr>
            <w:r w:rsidRPr="00B12749">
              <w:rPr>
                <w:rFonts w:ascii="Segoe UI Emoji" w:hAnsi="Segoe UI Emoji" w:cs="Segoe UI Emoji"/>
                <w:noProof/>
                <w:lang w:val="pt-BR"/>
              </w:rPr>
              <w:t>✔️</w:t>
            </w:r>
            <w:r w:rsidRPr="00B12749">
              <w:rPr>
                <w:rFonts w:ascii="Segoe UI" w:hAnsi="Segoe UI" w:cs="Segoe UI"/>
                <w:noProof/>
                <w:lang w:val="pt-BR"/>
              </w:rPr>
              <w:t xml:space="preserve"> </w:t>
            </w:r>
            <w:r w:rsidRPr="00B12749">
              <w:rPr>
                <w:rFonts w:ascii="Segoe UI" w:hAnsi="Segoe UI" w:cs="Segoe UI"/>
                <w:b/>
                <w:bCs/>
                <w:noProof/>
                <w:lang w:val="pt-BR"/>
              </w:rPr>
              <w:t>Adicionar nomes:</w:t>
            </w:r>
            <w:r w:rsidRPr="00B12749">
              <w:rPr>
                <w:rFonts w:ascii="Segoe UI" w:hAnsi="Segoe UI" w:cs="Segoe UI"/>
                <w:noProof/>
                <w:lang w:val="pt-BR"/>
              </w:rPr>
              <w:t xml:space="preserve"> Os usuários escreverão o nome de um amigo em um campo de texto e o adicionarão a uma lista visível ao clicar em "Adicionar".</w:t>
            </w:r>
          </w:p>
          <w:p w14:paraId="697B54D6" w14:textId="77777777" w:rsidR="00891362" w:rsidRPr="00891362" w:rsidRDefault="00891362" w:rsidP="00B12749">
            <w:pPr>
              <w:ind w:firstLine="284"/>
              <w:rPr>
                <w:rFonts w:ascii="Segoe UI" w:hAnsi="Segoe UI" w:cs="Segoe UI"/>
                <w:noProof/>
                <w:lang w:val="pt-BR"/>
              </w:rPr>
            </w:pPr>
            <w:r w:rsidRPr="00891362">
              <w:rPr>
                <w:rFonts w:ascii="Segoe UI Emoji" w:hAnsi="Segoe UI Emoji" w:cs="Segoe UI Emoji"/>
                <w:noProof/>
                <w:lang w:val="pt-BR"/>
              </w:rPr>
              <w:t>✔️</w:t>
            </w:r>
            <w:r w:rsidRPr="00891362">
              <w:rPr>
                <w:rFonts w:ascii="Segoe UI" w:hAnsi="Segoe UI" w:cs="Segoe UI"/>
                <w:noProof/>
                <w:lang w:val="pt-BR"/>
              </w:rPr>
              <w:t xml:space="preserve"> </w:t>
            </w:r>
            <w:r w:rsidRPr="00891362">
              <w:rPr>
                <w:rFonts w:ascii="Segoe UI" w:hAnsi="Segoe UI" w:cs="Segoe UI"/>
                <w:b/>
                <w:bCs/>
                <w:noProof/>
                <w:lang w:val="pt-BR"/>
              </w:rPr>
              <w:t>Validar entrada:</w:t>
            </w:r>
            <w:r w:rsidRPr="00891362">
              <w:rPr>
                <w:rFonts w:ascii="Segoe UI" w:hAnsi="Segoe UI" w:cs="Segoe UI"/>
                <w:noProof/>
                <w:lang w:val="pt-BR"/>
              </w:rPr>
              <w:t xml:space="preserve"> Se o campo de texto estiver vazio, o programa exibirá um alerta solicitando um nome válido.</w:t>
            </w:r>
          </w:p>
          <w:p w14:paraId="3B728AC8" w14:textId="77777777" w:rsidR="00891362" w:rsidRPr="00891362" w:rsidRDefault="00891362" w:rsidP="00B12749">
            <w:pPr>
              <w:ind w:firstLine="284"/>
              <w:rPr>
                <w:rFonts w:ascii="Segoe UI" w:hAnsi="Segoe UI" w:cs="Segoe UI"/>
                <w:noProof/>
                <w:lang w:val="pt-BR"/>
              </w:rPr>
            </w:pPr>
            <w:r w:rsidRPr="00891362">
              <w:rPr>
                <w:rFonts w:ascii="Segoe UI Emoji" w:hAnsi="Segoe UI Emoji" w:cs="Segoe UI Emoji"/>
                <w:noProof/>
                <w:lang w:val="pt-BR"/>
              </w:rPr>
              <w:t>✔️</w:t>
            </w:r>
            <w:r w:rsidRPr="00891362">
              <w:rPr>
                <w:rFonts w:ascii="Segoe UI" w:hAnsi="Segoe UI" w:cs="Segoe UI"/>
                <w:noProof/>
                <w:lang w:val="pt-BR"/>
              </w:rPr>
              <w:t xml:space="preserve"> </w:t>
            </w:r>
            <w:r w:rsidRPr="00891362">
              <w:rPr>
                <w:rFonts w:ascii="Segoe UI" w:hAnsi="Segoe UI" w:cs="Segoe UI"/>
                <w:b/>
                <w:bCs/>
                <w:noProof/>
                <w:lang w:val="pt-BR"/>
              </w:rPr>
              <w:t>Visualizar a lista:</w:t>
            </w:r>
            <w:r w:rsidRPr="00891362">
              <w:rPr>
                <w:rFonts w:ascii="Segoe UI" w:hAnsi="Segoe UI" w:cs="Segoe UI"/>
                <w:noProof/>
                <w:lang w:val="pt-BR"/>
              </w:rPr>
              <w:t xml:space="preserve"> Os nomes inseridos aparecerão em uma lista abaixo do campo de entrada.</w:t>
            </w:r>
          </w:p>
          <w:p w14:paraId="3442E9DB" w14:textId="77777777" w:rsidR="00891362" w:rsidRDefault="00891362" w:rsidP="00B12749">
            <w:pPr>
              <w:ind w:firstLine="284"/>
              <w:rPr>
                <w:noProof/>
                <w:lang w:val="pt-BR"/>
              </w:rPr>
            </w:pPr>
            <w:r w:rsidRPr="00891362">
              <w:rPr>
                <w:rFonts w:ascii="Segoe UI Emoji" w:hAnsi="Segoe UI Emoji" w:cs="Segoe UI Emoji"/>
                <w:noProof/>
                <w:lang w:val="pt-BR"/>
              </w:rPr>
              <w:t>✔️</w:t>
            </w:r>
            <w:r w:rsidRPr="00891362">
              <w:rPr>
                <w:rFonts w:ascii="Segoe UI" w:hAnsi="Segoe UI" w:cs="Segoe UI"/>
                <w:noProof/>
                <w:lang w:val="pt-BR"/>
              </w:rPr>
              <w:t xml:space="preserve"> </w:t>
            </w:r>
            <w:r w:rsidRPr="00891362">
              <w:rPr>
                <w:rFonts w:ascii="Segoe UI" w:hAnsi="Segoe UI" w:cs="Segoe UI"/>
                <w:b/>
                <w:bCs/>
                <w:noProof/>
                <w:lang w:val="pt-BR"/>
              </w:rPr>
              <w:t>Sorteio aleatório:</w:t>
            </w:r>
            <w:r w:rsidRPr="00891362">
              <w:rPr>
                <w:rFonts w:ascii="Segoe UI" w:hAnsi="Segoe UI" w:cs="Segoe UI"/>
                <w:noProof/>
                <w:lang w:val="pt-BR"/>
              </w:rPr>
              <w:t xml:space="preserve"> Ao clicar no botão "Sortear Amigo", um nome da lista será selecionado aleatoriamente e exibido na página.</w:t>
            </w:r>
          </w:p>
          <w:p w14:paraId="1B1B9650" w14:textId="77777777" w:rsidR="00B12749" w:rsidRDefault="00B12749" w:rsidP="00891362">
            <w:pPr>
              <w:rPr>
                <w:noProof/>
                <w:lang w:val="pt-BR"/>
              </w:rPr>
            </w:pPr>
          </w:p>
          <w:p w14:paraId="060FAB46" w14:textId="1C0FA8E9" w:rsidR="00B12749" w:rsidRPr="000324DE" w:rsidRDefault="00B12749" w:rsidP="00B12749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Funcionalidades</w:t>
            </w:r>
            <w:r>
              <w:rPr>
                <w:lang w:val="pt-BR"/>
              </w:rPr>
              <w:t xml:space="preserve"> Adicionais</w:t>
            </w:r>
          </w:p>
          <w:p w14:paraId="0B9DA525" w14:textId="77777777" w:rsidR="00B12749" w:rsidRPr="00B12749" w:rsidRDefault="00B12749" w:rsidP="00B12749">
            <w:pPr>
              <w:ind w:firstLine="284"/>
              <w:rPr>
                <w:rFonts w:ascii="Segoe UI Emoji" w:hAnsi="Segoe UI Emoji" w:cs="Segoe UI Emoji"/>
                <w:noProof/>
                <w:lang w:val="pt-BR"/>
              </w:rPr>
            </w:pP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✔️ </w:t>
            </w:r>
            <w:r w:rsidRPr="00B12749">
              <w:rPr>
                <w:rFonts w:ascii="Segoe UI Emoji" w:hAnsi="Segoe UI Emoji" w:cs="Segoe UI Emoji"/>
                <w:b/>
                <w:bCs/>
                <w:noProof/>
                <w:lang w:val="pt-BR"/>
              </w:rPr>
              <w:t>Tecla Enter:</w:t>
            </w: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 Possibilidade de utilizar a tecla Enter do teclado, para adicionar o participante do sorteio de Amigo Secreto.</w:t>
            </w:r>
          </w:p>
          <w:p w14:paraId="39D53A08" w14:textId="77777777" w:rsidR="00B12749" w:rsidRPr="00B12749" w:rsidRDefault="00B12749" w:rsidP="00B12749">
            <w:pPr>
              <w:ind w:firstLine="284"/>
              <w:rPr>
                <w:rFonts w:ascii="Segoe UI Emoji" w:hAnsi="Segoe UI Emoji" w:cs="Segoe UI Emoji"/>
                <w:noProof/>
                <w:lang w:val="pt-BR"/>
              </w:rPr>
            </w:pP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✔️ </w:t>
            </w:r>
            <w:r w:rsidRPr="00B12749">
              <w:rPr>
                <w:rFonts w:ascii="Segoe UI Emoji" w:hAnsi="Segoe UI Emoji" w:cs="Segoe UI Emoji"/>
                <w:b/>
                <w:bCs/>
                <w:noProof/>
                <w:lang w:val="pt-BR"/>
              </w:rPr>
              <w:t>Cadastro de participantes por nome e email/telefone:</w:t>
            </w: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 Cadastro dos nomes e seus respectivos números de telefone (com whatsapp ou envio por sms) ou o email. Ao ser realizado o sorteio dos participantes para definir seus respectivos amigos secreto, cada participante receberá um email ou mensagem no celular (whatsapp ou sms) com informações sobre o evento e que é o seu amigo secreto.</w:t>
            </w:r>
          </w:p>
          <w:p w14:paraId="44202A96" w14:textId="77777777" w:rsidR="00B12749" w:rsidRPr="00B12749" w:rsidRDefault="00B12749" w:rsidP="00B12749">
            <w:pPr>
              <w:ind w:firstLine="284"/>
              <w:rPr>
                <w:rFonts w:ascii="Segoe UI Emoji" w:hAnsi="Segoe UI Emoji" w:cs="Segoe UI Emoji"/>
                <w:noProof/>
                <w:lang w:val="pt-BR"/>
              </w:rPr>
            </w:pP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✔️ </w:t>
            </w:r>
            <w:r w:rsidRPr="00B12749">
              <w:rPr>
                <w:rFonts w:ascii="Segoe UI Emoji" w:hAnsi="Segoe UI Emoji" w:cs="Segoe UI Emoji"/>
                <w:b/>
                <w:bCs/>
                <w:noProof/>
                <w:lang w:val="pt-BR"/>
              </w:rPr>
              <w:t>Tabela de sorteados:</w:t>
            </w: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 Ao ser realizado o sorteio, será criado, automaticamente, uma tabela informando todos os participantes e seus respectivos amigo secreto.</w:t>
            </w:r>
          </w:p>
          <w:p w14:paraId="210E82A1" w14:textId="77777777" w:rsidR="00B12749" w:rsidRPr="00B12749" w:rsidRDefault="00B12749" w:rsidP="00B12749">
            <w:pPr>
              <w:ind w:firstLine="284"/>
              <w:rPr>
                <w:rFonts w:ascii="Segoe UI Emoji" w:hAnsi="Segoe UI Emoji" w:cs="Segoe UI Emoji"/>
                <w:noProof/>
                <w:lang w:val="pt-BR"/>
              </w:rPr>
            </w:pP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✔️ </w:t>
            </w:r>
            <w:r w:rsidRPr="00B12749">
              <w:rPr>
                <w:rFonts w:ascii="Segoe UI Emoji" w:hAnsi="Segoe UI Emoji" w:cs="Segoe UI Emoji"/>
                <w:b/>
                <w:bCs/>
                <w:noProof/>
                <w:lang w:val="pt-BR"/>
              </w:rPr>
              <w:t>Novo Design:</w:t>
            </w: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 Criação de novo design para a aplicação criada.</w:t>
            </w:r>
          </w:p>
          <w:p w14:paraId="2D35DA97" w14:textId="0F38FFA4" w:rsidR="00B12749" w:rsidRPr="00891362" w:rsidRDefault="00B12749" w:rsidP="00B12749">
            <w:pPr>
              <w:ind w:firstLine="284"/>
              <w:rPr>
                <w:noProof/>
                <w:lang w:val="pt-BR"/>
              </w:rPr>
            </w:pP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✔️ </w:t>
            </w:r>
            <w:r w:rsidRPr="00B12749">
              <w:rPr>
                <w:rFonts w:ascii="Segoe UI Emoji" w:hAnsi="Segoe UI Emoji" w:cs="Segoe UI Emoji"/>
                <w:b/>
                <w:bCs/>
                <w:noProof/>
                <w:lang w:val="pt-BR"/>
              </w:rPr>
              <w:t>Administrador:</w:t>
            </w:r>
            <w:r w:rsidRPr="00B12749">
              <w:rPr>
                <w:rFonts w:ascii="Segoe UI Emoji" w:hAnsi="Segoe UI Emoji" w:cs="Segoe UI Emoji"/>
                <w:noProof/>
                <w:lang w:val="pt-BR"/>
              </w:rPr>
              <w:t xml:space="preserve"> Será feito o cadastro de um administrador, o qual será responsável por cadastrar os participantes, realizar o sorteio e ter o acesso à tabela com os sorteados.</w:t>
            </w:r>
          </w:p>
          <w:p w14:paraId="14574364" w14:textId="1F804069" w:rsidR="005B6BBD" w:rsidRPr="000324DE" w:rsidRDefault="005B6BBD" w:rsidP="005B6BBD">
            <w:pPr>
              <w:rPr>
                <w:color w:val="808080"/>
                <w:lang w:val="pt-BR"/>
              </w:rPr>
            </w:pPr>
          </w:p>
        </w:tc>
        <w:tc>
          <w:tcPr>
            <w:tcW w:w="20" w:type="dxa"/>
          </w:tcPr>
          <w:p w14:paraId="72C1211A" w14:textId="77777777" w:rsidR="005B6BBD" w:rsidRPr="000324DE" w:rsidRDefault="005B6BBD" w:rsidP="00300132">
            <w:pPr>
              <w:rPr>
                <w:lang w:val="pt-BR"/>
              </w:rPr>
            </w:pPr>
          </w:p>
        </w:tc>
      </w:tr>
    </w:tbl>
    <w:p w14:paraId="3882CFF8" w14:textId="77777777" w:rsidR="000B3301" w:rsidRPr="000324DE" w:rsidRDefault="000B3301" w:rsidP="003E3496">
      <w:pPr>
        <w:rPr>
          <w:noProof/>
          <w:lang w:val="pt-BR"/>
        </w:rPr>
      </w:pPr>
    </w:p>
    <w:sectPr w:rsidR="000B3301" w:rsidRPr="000324DE" w:rsidSect="00CC79C9"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DFCA5" w14:textId="77777777" w:rsidR="00CD32AE" w:rsidRDefault="00CD32AE" w:rsidP="00A63A6C">
      <w:pPr>
        <w:spacing w:after="0" w:line="240" w:lineRule="auto"/>
      </w:pPr>
      <w:r>
        <w:separator/>
      </w:r>
    </w:p>
  </w:endnote>
  <w:endnote w:type="continuationSeparator" w:id="0">
    <w:p w14:paraId="264F296F" w14:textId="77777777" w:rsidR="00CD32AE" w:rsidRDefault="00CD32AE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785F9" w14:textId="77777777" w:rsidR="00CD32AE" w:rsidRDefault="00CD32AE" w:rsidP="00A63A6C">
      <w:pPr>
        <w:spacing w:after="0" w:line="240" w:lineRule="auto"/>
      </w:pPr>
      <w:r>
        <w:separator/>
      </w:r>
    </w:p>
  </w:footnote>
  <w:footnote w:type="continuationSeparator" w:id="0">
    <w:p w14:paraId="2461322E" w14:textId="77777777" w:rsidR="00CD32AE" w:rsidRDefault="00CD32AE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CED19" w14:textId="431CE85B" w:rsidR="000F7F54" w:rsidRDefault="000F7F54" w:rsidP="00891362">
    <w:pPr>
      <w:pStyle w:val="Cabealho"/>
      <w:jc w:val="center"/>
    </w:pPr>
    <w:r>
      <w:rPr>
        <w:noProof/>
      </w:rPr>
      <w:drawing>
        <wp:inline distT="0" distB="0" distL="0" distR="0" wp14:anchorId="49C9F950" wp14:editId="7E397304">
          <wp:extent cx="618490" cy="618490"/>
          <wp:effectExtent l="0" t="0" r="0" b="0"/>
          <wp:docPr id="1335576629" name="Imagem 7" descr="Logotipo, nome da empres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7950134" name="Imagem 7" descr="Logotipo, nome da empresa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7" cy="618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91362">
      <w:rPr>
        <w:sz w:val="24"/>
        <w:szCs w:val="24"/>
      </w:rPr>
      <w:ptab w:relativeTo="margin" w:alignment="center" w:leader="none"/>
    </w:r>
    <w:r w:rsidRPr="00891362">
      <w:rPr>
        <w:sz w:val="24"/>
        <w:szCs w:val="24"/>
      </w:rPr>
      <w:t>Projeto Amigo Secreto</w:t>
    </w:r>
    <w:r w:rsidRPr="00891362">
      <w:rPr>
        <w:sz w:val="24"/>
        <w:szCs w:val="24"/>
      </w:rPr>
      <w:ptab w:relativeTo="margin" w:alignment="right" w:leader="none"/>
    </w:r>
    <w:r>
      <w:rPr>
        <w:noProof/>
      </w:rPr>
      <w:drawing>
        <wp:inline distT="0" distB="0" distL="0" distR="0" wp14:anchorId="3EECFBC3" wp14:editId="145FDA34">
          <wp:extent cx="1619250" cy="571500"/>
          <wp:effectExtent l="0" t="0" r="0" b="0"/>
          <wp:docPr id="708522083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8737844" name="Imagem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39E1A" w14:textId="65F236B9" w:rsidR="000F7F54" w:rsidRDefault="000F7F54">
    <w:pPr>
      <w:pStyle w:val="Cabealho"/>
    </w:pPr>
    <w:sdt>
      <w:sdtPr>
        <w:id w:val="819155661"/>
        <w:placeholder>
          <w:docPart w:val="EB7A8BE05F704E508902132D4B44E6B1"/>
        </w:placeholder>
        <w:temporary/>
        <w:showingPlcHdr/>
        <w15:appearance w15:val="hidden"/>
      </w:sdtPr>
      <w:sdtContent>
        <w:r>
          <w:rPr>
            <w:lang w:val="pt-BR"/>
          </w:rPr>
          <w:t>[Digite aqui]</w:t>
        </w:r>
      </w:sdtContent>
    </w:sdt>
    <w:r>
      <w:ptab w:relativeTo="margin" w:alignment="center" w:leader="none"/>
    </w:r>
    <w:sdt>
      <w:sdtPr>
        <w:id w:val="968859947"/>
        <w:placeholder>
          <w:docPart w:val="EB7A8BE05F704E508902132D4B44E6B1"/>
        </w:placeholder>
        <w:temporary/>
        <w:showingPlcHdr/>
        <w15:appearance w15:val="hidden"/>
      </w:sdtPr>
      <w:sdtContent>
        <w:r>
          <w:rPr>
            <w:lang w:val="pt-BR"/>
          </w:rPr>
          <w:t>[Digite aqui]</w:t>
        </w:r>
      </w:sdtContent>
    </w:sdt>
    <w:r>
      <w:ptab w:relativeTo="margin" w:alignment="right" w:leader="none"/>
    </w:r>
    <w:sdt>
      <w:sdtPr>
        <w:id w:val="968859952"/>
        <w:placeholder>
          <w:docPart w:val="EB7A8BE05F704E508902132D4B44E6B1"/>
        </w:placeholder>
        <w:temporary/>
        <w:showingPlcHdr/>
        <w15:appearance w15:val="hidden"/>
      </w:sdtPr>
      <w:sdtContent>
        <w:r>
          <w:rPr>
            <w:lang w:val="pt-BR"/>
          </w:rPr>
          <w:t>[Digite aqui]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342A"/>
    <w:multiLevelType w:val="hybridMultilevel"/>
    <w:tmpl w:val="3012AC96"/>
    <w:lvl w:ilvl="0" w:tplc="AA0285CC">
      <w:start w:val="1"/>
      <w:numFmt w:val="bullet"/>
      <w:pStyle w:val="Commarcadore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34843">
    <w:abstractNumId w:val="2"/>
  </w:num>
  <w:num w:numId="2" w16cid:durableId="1534075958">
    <w:abstractNumId w:val="4"/>
  </w:num>
  <w:num w:numId="3" w16cid:durableId="989214726">
    <w:abstractNumId w:val="3"/>
  </w:num>
  <w:num w:numId="4" w16cid:durableId="1478835731">
    <w:abstractNumId w:val="0"/>
  </w:num>
  <w:num w:numId="5" w16cid:durableId="126395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138E8"/>
    <w:rsid w:val="00002642"/>
    <w:rsid w:val="0001487E"/>
    <w:rsid w:val="0001638A"/>
    <w:rsid w:val="00024F90"/>
    <w:rsid w:val="0002620A"/>
    <w:rsid w:val="000324DE"/>
    <w:rsid w:val="00037F6E"/>
    <w:rsid w:val="00047CE7"/>
    <w:rsid w:val="000516BB"/>
    <w:rsid w:val="000529F1"/>
    <w:rsid w:val="00053705"/>
    <w:rsid w:val="0005379A"/>
    <w:rsid w:val="0006324A"/>
    <w:rsid w:val="00084FF8"/>
    <w:rsid w:val="0008671B"/>
    <w:rsid w:val="00087ED6"/>
    <w:rsid w:val="000B3301"/>
    <w:rsid w:val="000B3B89"/>
    <w:rsid w:val="000B451E"/>
    <w:rsid w:val="000F323E"/>
    <w:rsid w:val="000F7F54"/>
    <w:rsid w:val="001201B9"/>
    <w:rsid w:val="001237B0"/>
    <w:rsid w:val="001401F6"/>
    <w:rsid w:val="00197414"/>
    <w:rsid w:val="001B3360"/>
    <w:rsid w:val="001D0736"/>
    <w:rsid w:val="001E2618"/>
    <w:rsid w:val="001F5C05"/>
    <w:rsid w:val="001F7BC5"/>
    <w:rsid w:val="0021311F"/>
    <w:rsid w:val="00220B9B"/>
    <w:rsid w:val="00232B5D"/>
    <w:rsid w:val="002669F8"/>
    <w:rsid w:val="0028265E"/>
    <w:rsid w:val="002A4639"/>
    <w:rsid w:val="002B4439"/>
    <w:rsid w:val="002E700F"/>
    <w:rsid w:val="002F517F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C2F6B"/>
    <w:rsid w:val="003D0860"/>
    <w:rsid w:val="003D7B43"/>
    <w:rsid w:val="003E3496"/>
    <w:rsid w:val="003E35FE"/>
    <w:rsid w:val="003F234D"/>
    <w:rsid w:val="004138E8"/>
    <w:rsid w:val="00423997"/>
    <w:rsid w:val="00475E10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17F7D"/>
    <w:rsid w:val="00642B92"/>
    <w:rsid w:val="0064312D"/>
    <w:rsid w:val="006960F4"/>
    <w:rsid w:val="006A2477"/>
    <w:rsid w:val="006A3A69"/>
    <w:rsid w:val="006B6D4B"/>
    <w:rsid w:val="006D1BE5"/>
    <w:rsid w:val="007574CB"/>
    <w:rsid w:val="007766B6"/>
    <w:rsid w:val="007831F1"/>
    <w:rsid w:val="007C106A"/>
    <w:rsid w:val="007E10BC"/>
    <w:rsid w:val="007E3857"/>
    <w:rsid w:val="007F19C0"/>
    <w:rsid w:val="007F250D"/>
    <w:rsid w:val="00841014"/>
    <w:rsid w:val="00846719"/>
    <w:rsid w:val="008546A8"/>
    <w:rsid w:val="00857787"/>
    <w:rsid w:val="00864509"/>
    <w:rsid w:val="00885BC3"/>
    <w:rsid w:val="00891362"/>
    <w:rsid w:val="008C3979"/>
    <w:rsid w:val="008C770D"/>
    <w:rsid w:val="008F2B87"/>
    <w:rsid w:val="00913D68"/>
    <w:rsid w:val="00922B8C"/>
    <w:rsid w:val="00922FCD"/>
    <w:rsid w:val="00965DF5"/>
    <w:rsid w:val="009802BB"/>
    <w:rsid w:val="009A3397"/>
    <w:rsid w:val="009C7ED8"/>
    <w:rsid w:val="009D472B"/>
    <w:rsid w:val="009F4FE7"/>
    <w:rsid w:val="00A57E76"/>
    <w:rsid w:val="00A618B4"/>
    <w:rsid w:val="00A63A6C"/>
    <w:rsid w:val="00AB538E"/>
    <w:rsid w:val="00AE6FF4"/>
    <w:rsid w:val="00B060F1"/>
    <w:rsid w:val="00B069D9"/>
    <w:rsid w:val="00B0794A"/>
    <w:rsid w:val="00B07FC3"/>
    <w:rsid w:val="00B12749"/>
    <w:rsid w:val="00B225C1"/>
    <w:rsid w:val="00B31872"/>
    <w:rsid w:val="00BE0D18"/>
    <w:rsid w:val="00C034E4"/>
    <w:rsid w:val="00C6044C"/>
    <w:rsid w:val="00C97BBF"/>
    <w:rsid w:val="00CB43CD"/>
    <w:rsid w:val="00CC79C9"/>
    <w:rsid w:val="00CD2A19"/>
    <w:rsid w:val="00CD32AE"/>
    <w:rsid w:val="00CD7B1F"/>
    <w:rsid w:val="00CE4711"/>
    <w:rsid w:val="00D1081A"/>
    <w:rsid w:val="00D42475"/>
    <w:rsid w:val="00D528B9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DF70D7"/>
    <w:rsid w:val="00E203D4"/>
    <w:rsid w:val="00E33FB2"/>
    <w:rsid w:val="00E403F2"/>
    <w:rsid w:val="00E43389"/>
    <w:rsid w:val="00E6258B"/>
    <w:rsid w:val="00E77529"/>
    <w:rsid w:val="00E819C5"/>
    <w:rsid w:val="00E91500"/>
    <w:rsid w:val="00E941D2"/>
    <w:rsid w:val="00E94F13"/>
    <w:rsid w:val="00EA79BE"/>
    <w:rsid w:val="00EC6438"/>
    <w:rsid w:val="00EE76D2"/>
    <w:rsid w:val="00EF570D"/>
    <w:rsid w:val="00F13E0F"/>
    <w:rsid w:val="00F4640E"/>
    <w:rsid w:val="00F75750"/>
    <w:rsid w:val="00FC073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E34DB"/>
  <w15:chartTrackingRefBased/>
  <w15:docId w15:val="{1B8E1102-0AAD-4CBF-8BCF-673F1867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Cabealho">
    <w:name w:val="header"/>
    <w:basedOn w:val="Normal"/>
    <w:link w:val="Cabealho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4312D"/>
  </w:style>
  <w:style w:type="paragraph" w:styleId="Rodap">
    <w:name w:val="footer"/>
    <w:basedOn w:val="Normal"/>
    <w:link w:val="Rodap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4312D"/>
  </w:style>
  <w:style w:type="paragraph" w:styleId="Ttulo">
    <w:name w:val="Title"/>
    <w:basedOn w:val="Normal"/>
    <w:next w:val="Normal"/>
    <w:link w:val="Ttulo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oEspaoReservado">
    <w:name w:val="Placeholder Text"/>
    <w:basedOn w:val="Fontepargpadro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har">
    <w:name w:val="Subtítulo Char"/>
    <w:basedOn w:val="Fontepargpadro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o">
    <w:name w:val="Introdução"/>
    <w:basedOn w:val="Normal"/>
    <w:next w:val="Normal"/>
    <w:link w:val="Caracteresdeintroduo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acteresdeautor"/>
    <w:uiPriority w:val="12"/>
    <w:qFormat/>
    <w:rsid w:val="0001638A"/>
    <w:rPr>
      <w:color w:val="auto"/>
    </w:rPr>
  </w:style>
  <w:style w:type="character" w:customStyle="1" w:styleId="Caracteresdeintroduo">
    <w:name w:val="Caracteres de introdução"/>
    <w:basedOn w:val="Fontepargpadro"/>
    <w:link w:val="Introduo"/>
    <w:uiPriority w:val="12"/>
    <w:rsid w:val="00D528B9"/>
    <w:rPr>
      <w:color w:val="auto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Caracteresdeautor">
    <w:name w:val="Caracteres de autor"/>
    <w:basedOn w:val="Fontepargpadro"/>
    <w:link w:val="Autor"/>
    <w:uiPriority w:val="12"/>
    <w:rsid w:val="0064312D"/>
    <w:rPr>
      <w:color w:val="auto"/>
    </w:rPr>
  </w:style>
  <w:style w:type="paragraph" w:styleId="Citao">
    <w:name w:val="Quote"/>
    <w:basedOn w:val="Citao8"/>
    <w:next w:val="Normal"/>
    <w:link w:val="CitaoChar"/>
    <w:uiPriority w:val="29"/>
    <w:qFormat/>
    <w:rsid w:val="009802BB"/>
    <w:rPr>
      <w:color w:val="FFFFFF" w:themeColor="background1"/>
      <w:szCs w:val="36"/>
    </w:rPr>
  </w:style>
  <w:style w:type="character" w:customStyle="1" w:styleId="CitaoChar">
    <w:name w:val="Citação Char"/>
    <w:basedOn w:val="Fontepargpadro"/>
    <w:link w:val="Citao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o2">
    <w:name w:val="Citação 2"/>
    <w:basedOn w:val="Normal"/>
    <w:next w:val="Normal"/>
    <w:link w:val="Caracteresdecitao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ocaptulo">
    <w:name w:val="Título do capítulo"/>
    <w:basedOn w:val="Normal"/>
    <w:next w:val="Normal"/>
    <w:link w:val="Caracteresdettulodo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o2">
    <w:name w:val="Caracteres de citação 2"/>
    <w:basedOn w:val="Fontepargpadro"/>
    <w:link w:val="Citao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Commarcadores">
    <w:name w:val="List Bullet"/>
    <w:basedOn w:val="Pargrafoda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acteresdettulodocaptulo">
    <w:name w:val="Caracteres de título do capítulo"/>
    <w:basedOn w:val="Fontepargpadro"/>
    <w:link w:val="Ttulodo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elacomgrade">
    <w:name w:val="Table Grid"/>
    <w:basedOn w:val="Tabe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o3">
    <w:name w:val="Citação 3"/>
    <w:basedOn w:val="Normal"/>
    <w:next w:val="Normal"/>
    <w:link w:val="Caracteresdecitao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Forte">
    <w:name w:val="Strong"/>
    <w:basedOn w:val="Fontepargpadro"/>
    <w:uiPriority w:val="22"/>
    <w:qFormat/>
    <w:rsid w:val="00BE0D18"/>
    <w:rPr>
      <w:b/>
      <w:bCs/>
    </w:rPr>
  </w:style>
  <w:style w:type="character" w:customStyle="1" w:styleId="Caracteresdecitao3">
    <w:name w:val="Caracteres de citação 3"/>
    <w:basedOn w:val="Fontepargpadro"/>
    <w:link w:val="Citao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o4">
    <w:name w:val="Citação 4"/>
    <w:basedOn w:val="Normal"/>
    <w:next w:val="Normal"/>
    <w:link w:val="Caracteresdecitao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Legenda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o4">
    <w:name w:val="Caracteres de citação 4"/>
    <w:basedOn w:val="Fontepargpadro"/>
    <w:link w:val="Citao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o5">
    <w:name w:val="Citação 5"/>
    <w:basedOn w:val="Normal"/>
    <w:next w:val="Normal"/>
    <w:link w:val="Caracteresdecitao5"/>
    <w:uiPriority w:val="29"/>
    <w:qFormat/>
    <w:rsid w:val="00333AAD"/>
    <w:rPr>
      <w:i/>
      <w:sz w:val="44"/>
      <w:szCs w:val="44"/>
    </w:rPr>
  </w:style>
  <w:style w:type="paragraph" w:customStyle="1" w:styleId="Legenda2">
    <w:name w:val="Legenda 2"/>
    <w:basedOn w:val="Normal"/>
    <w:next w:val="Normal"/>
    <w:link w:val="Caracteresdelegenda2"/>
    <w:uiPriority w:val="99"/>
    <w:qFormat/>
    <w:rsid w:val="00E403F2"/>
    <w:rPr>
      <w:sz w:val="14"/>
    </w:rPr>
  </w:style>
  <w:style w:type="character" w:customStyle="1" w:styleId="Caracteresdecitao5">
    <w:name w:val="Caracteres de citação 5"/>
    <w:basedOn w:val="Fontepargpadro"/>
    <w:link w:val="Citao5"/>
    <w:uiPriority w:val="29"/>
    <w:rsid w:val="00333AAD"/>
    <w:rPr>
      <w:i/>
      <w:sz w:val="44"/>
      <w:szCs w:val="44"/>
    </w:rPr>
  </w:style>
  <w:style w:type="paragraph" w:customStyle="1" w:styleId="Citao6">
    <w:name w:val="Citação 6"/>
    <w:basedOn w:val="Normal"/>
    <w:next w:val="Normal"/>
    <w:link w:val="Caracteresdecitao6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racteresdelegenda2">
    <w:name w:val="Caracteres de legenda 2"/>
    <w:basedOn w:val="Fontepargpadro"/>
    <w:link w:val="Legenda2"/>
    <w:uiPriority w:val="99"/>
    <w:rsid w:val="00E403F2"/>
    <w:rPr>
      <w:sz w:val="14"/>
    </w:rPr>
  </w:style>
  <w:style w:type="paragraph" w:customStyle="1" w:styleId="Citao7">
    <w:name w:val="Citação 7"/>
    <w:basedOn w:val="Normal"/>
    <w:next w:val="Normal"/>
    <w:link w:val="Caracteresdecitao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o6">
    <w:name w:val="Caracteres de citação 6"/>
    <w:basedOn w:val="Fontepargpadro"/>
    <w:link w:val="Citao6"/>
    <w:uiPriority w:val="29"/>
    <w:rsid w:val="0064312D"/>
    <w:rPr>
      <w:color w:val="14756E" w:themeColor="accent1"/>
      <w:sz w:val="44"/>
      <w:szCs w:val="44"/>
    </w:rPr>
  </w:style>
  <w:style w:type="character" w:styleId="RefernciaIntensa">
    <w:name w:val="Intense Reference"/>
    <w:basedOn w:val="Fontepargpadro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Caracteresdecitao7">
    <w:name w:val="Caracteres de citação 7"/>
    <w:basedOn w:val="Fontepargpadro"/>
    <w:link w:val="Citao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o8">
    <w:name w:val="Citação 8"/>
    <w:basedOn w:val="Citao4"/>
    <w:link w:val="Caracteresdecitao8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Caracteresdecitao8">
    <w:name w:val="Caracteres de citação 8"/>
    <w:basedOn w:val="Caracteresdecitao4"/>
    <w:link w:val="Citao8"/>
    <w:rsid w:val="00475E10"/>
    <w:rPr>
      <w:rFonts w:asciiTheme="majorHAnsi" w:hAnsiTheme="majorHAnsi"/>
      <w:i/>
      <w:color w:val="3A3A3A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8913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pt-BR%7b2CAB87F6-1AB7-423B-B76B-C6157100ADE0%7d\%7b7774AE2B-4B0C-4AE9-8D4C-30BCFC7338BD%7dtf3374248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B7A8BE05F704E508902132D4B44E6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5E304-8D4D-427B-A8B7-7A6153333645}"/>
      </w:docPartPr>
      <w:docPartBody>
        <w:p w:rsidR="00000000" w:rsidRDefault="00B921AD" w:rsidP="00B921AD">
          <w:pPr>
            <w:pStyle w:val="EB7A8BE05F704E508902132D4B44E6B1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C342A"/>
    <w:multiLevelType w:val="hybridMultilevel"/>
    <w:tmpl w:val="3012AC96"/>
    <w:lvl w:ilvl="0" w:tplc="AA0285CC">
      <w:start w:val="1"/>
      <w:numFmt w:val="bullet"/>
      <w:pStyle w:val="Commarcadore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5608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272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AD"/>
    <w:rsid w:val="006D1BE5"/>
    <w:rsid w:val="00B06DF0"/>
    <w:rsid w:val="00B9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2B6D4D37644ECDAE00F7D298A39D42">
    <w:name w:val="E92B6D4D37644ECDAE00F7D298A39D42"/>
  </w:style>
  <w:style w:type="paragraph" w:customStyle="1" w:styleId="C2DBB1B51E8C4EBFB9A1D07E7DADD86B">
    <w:name w:val="C2DBB1B51E8C4EBFB9A1D07E7DADD86B"/>
  </w:style>
  <w:style w:type="paragraph" w:customStyle="1" w:styleId="9C8FEC4DBD404F678DC85F9EC49DFE87">
    <w:name w:val="9C8FEC4DBD404F678DC85F9EC49DFE87"/>
  </w:style>
  <w:style w:type="paragraph" w:customStyle="1" w:styleId="7008200BF9D84A22821F1D01A6515203">
    <w:name w:val="7008200BF9D84A22821F1D01A6515203"/>
  </w:style>
  <w:style w:type="paragraph" w:customStyle="1" w:styleId="2B29F76DDE7440F4AE8A8C86126E23E9">
    <w:name w:val="2B29F76DDE7440F4AE8A8C86126E23E9"/>
  </w:style>
  <w:style w:type="paragraph" w:customStyle="1" w:styleId="64C91D5AC9B4460FA4C7DC1AC1251A96">
    <w:name w:val="64C91D5AC9B4460FA4C7DC1AC1251A96"/>
  </w:style>
  <w:style w:type="paragraph" w:customStyle="1" w:styleId="3490439A51FA4FABBC91CD950DE29293">
    <w:name w:val="3490439A51FA4FABBC91CD950DE29293"/>
  </w:style>
  <w:style w:type="paragraph" w:customStyle="1" w:styleId="6E41426AA0AE46398E642F06B194FECA">
    <w:name w:val="6E41426AA0AE46398E642F06B194FECA"/>
  </w:style>
  <w:style w:type="paragraph" w:styleId="Citao">
    <w:name w:val="Quote"/>
    <w:basedOn w:val="Normal"/>
    <w:next w:val="Normal"/>
    <w:link w:val="CitaoChar"/>
    <w:uiPriority w:val="29"/>
    <w:qFormat/>
    <w:pPr>
      <w:spacing w:after="0" w:line="259" w:lineRule="auto"/>
      <w:jc w:val="center"/>
    </w:pPr>
    <w:rPr>
      <w:rFonts w:eastAsiaTheme="minorHAnsi"/>
      <w:i/>
      <w:color w:val="FFFFFF" w:themeColor="background1"/>
      <w:kern w:val="0"/>
      <w:sz w:val="36"/>
      <w:szCs w:val="36"/>
      <w:lang w:val="pt-PT" w:eastAsia="en-US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Pr>
      <w:rFonts w:eastAsiaTheme="minorHAnsi"/>
      <w:i/>
      <w:color w:val="FFFFFF" w:themeColor="background1"/>
      <w:kern w:val="0"/>
      <w:sz w:val="36"/>
      <w:szCs w:val="36"/>
      <w:lang w:val="pt-PT" w:eastAsia="en-US"/>
      <w14:ligatures w14:val="none"/>
    </w:rPr>
  </w:style>
  <w:style w:type="paragraph" w:customStyle="1" w:styleId="DDEFA2CCB9BF4A98B49F24CFCA6C13F9">
    <w:name w:val="DDEFA2CCB9BF4A98B49F24CFCA6C13F9"/>
  </w:style>
  <w:style w:type="paragraph" w:customStyle="1" w:styleId="38C296B34E7D40C29EC7A171BAD715A7">
    <w:name w:val="38C296B34E7D40C29EC7A171BAD715A7"/>
  </w:style>
  <w:style w:type="paragraph" w:customStyle="1" w:styleId="C7B207D7DE1441FBA0406579CB7EEE36">
    <w:name w:val="C7B207D7DE1441FBA0406579CB7EEE36"/>
  </w:style>
  <w:style w:type="paragraph" w:customStyle="1" w:styleId="BB7D03529E084087820D7E13D78592F1">
    <w:name w:val="BB7D03529E084087820D7E13D78592F1"/>
  </w:style>
  <w:style w:type="paragraph" w:customStyle="1" w:styleId="55A543D1E20F47A284CFA619B427E99C">
    <w:name w:val="55A543D1E20F47A284CFA619B427E99C"/>
  </w:style>
  <w:style w:type="paragraph" w:customStyle="1" w:styleId="BD6B3A7ABCEC4B318CC4A7770E9A7971">
    <w:name w:val="BD6B3A7ABCEC4B318CC4A7770E9A7971"/>
  </w:style>
  <w:style w:type="paragraph" w:customStyle="1" w:styleId="4E939E947ECF4693A61527401F80DC46">
    <w:name w:val="4E939E947ECF4693A61527401F80DC46"/>
  </w:style>
  <w:style w:type="paragraph" w:customStyle="1" w:styleId="FE52973BB6494212B2AE748EA93A345C">
    <w:name w:val="FE52973BB6494212B2AE748EA93A345C"/>
  </w:style>
  <w:style w:type="paragraph" w:customStyle="1" w:styleId="616B4C32378E4B5194386C6BE0B2E1AB">
    <w:name w:val="616B4C32378E4B5194386C6BE0B2E1AB"/>
  </w:style>
  <w:style w:type="paragraph" w:customStyle="1" w:styleId="3A5FEFF2F0F043E9BF9F86546E2F217E">
    <w:name w:val="3A5FEFF2F0F043E9BF9F86546E2F217E"/>
  </w:style>
  <w:style w:type="paragraph" w:customStyle="1" w:styleId="DC4188DF6F904648B02A63A8BFE4B7D4">
    <w:name w:val="DC4188DF6F904648B02A63A8BFE4B7D4"/>
  </w:style>
  <w:style w:type="paragraph" w:customStyle="1" w:styleId="89C1264681F047A793909D02FE7FC795">
    <w:name w:val="89C1264681F047A793909D02FE7FC795"/>
  </w:style>
  <w:style w:type="paragraph" w:styleId="Commarcadores">
    <w:name w:val="List Bullet"/>
    <w:basedOn w:val="PargrafodaLista"/>
    <w:uiPriority w:val="99"/>
    <w:qFormat/>
    <w:pPr>
      <w:numPr>
        <w:numId w:val="1"/>
      </w:numPr>
      <w:spacing w:line="259" w:lineRule="auto"/>
      <w:ind w:left="426" w:hanging="426"/>
    </w:pPr>
    <w:rPr>
      <w:rFonts w:eastAsiaTheme="minorHAnsi"/>
      <w:color w:val="595959" w:themeColor="text1" w:themeTint="A6"/>
      <w:kern w:val="0"/>
      <w:sz w:val="22"/>
      <w:szCs w:val="22"/>
      <w:lang w:val="pt-PT" w:eastAsia="en-US"/>
      <w14:ligatures w14:val="non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84699D47F8124843B4E06906437A975C">
    <w:name w:val="84699D47F8124843B4E06906437A975C"/>
  </w:style>
  <w:style w:type="paragraph" w:customStyle="1" w:styleId="21EB2FCB69064B6181FFAD4F141F6136">
    <w:name w:val="21EB2FCB69064B6181FFAD4F141F6136"/>
  </w:style>
  <w:style w:type="paragraph" w:customStyle="1" w:styleId="4165898C822E47B492F8CD2D6F11364F">
    <w:name w:val="4165898C822E47B492F8CD2D6F11364F"/>
  </w:style>
  <w:style w:type="paragraph" w:customStyle="1" w:styleId="901D45D4ABBF4375BABB7FD4ABE03DF7">
    <w:name w:val="901D45D4ABBF4375BABB7FD4ABE03DF7"/>
  </w:style>
  <w:style w:type="paragraph" w:customStyle="1" w:styleId="BE6BBBC87F42447BA1BA2A86363F5841">
    <w:name w:val="BE6BBBC87F42447BA1BA2A86363F5841"/>
  </w:style>
  <w:style w:type="paragraph" w:customStyle="1" w:styleId="7C22CDFD68704E9ABA4209766B682B93">
    <w:name w:val="7C22CDFD68704E9ABA4209766B682B93"/>
  </w:style>
  <w:style w:type="paragraph" w:customStyle="1" w:styleId="7E2D5FFA501A4B798375191D18F9538C">
    <w:name w:val="7E2D5FFA501A4B798375191D18F9538C"/>
  </w:style>
  <w:style w:type="paragraph" w:customStyle="1" w:styleId="91F097D4004D4F9C8FAD465B5E2AD961">
    <w:name w:val="91F097D4004D4F9C8FAD465B5E2AD961"/>
  </w:style>
  <w:style w:type="paragraph" w:customStyle="1" w:styleId="F36C5497E8AC4DF8ABBF59DD53A4D0E2">
    <w:name w:val="F36C5497E8AC4DF8ABBF59DD53A4D0E2"/>
  </w:style>
  <w:style w:type="paragraph" w:customStyle="1" w:styleId="423DA315E0C94A8D872454FAC70315EC">
    <w:name w:val="423DA315E0C94A8D872454FAC70315EC"/>
  </w:style>
  <w:style w:type="paragraph" w:customStyle="1" w:styleId="2A33420198214628B74FA2DFF61530E8">
    <w:name w:val="2A33420198214628B74FA2DFF61530E8"/>
  </w:style>
  <w:style w:type="paragraph" w:customStyle="1" w:styleId="55F1CEDF8240471E8E657F2568DC0D24">
    <w:name w:val="55F1CEDF8240471E8E657F2568DC0D24"/>
  </w:style>
  <w:style w:type="paragraph" w:customStyle="1" w:styleId="2F82216A4EE646E8B775762FFBF46970">
    <w:name w:val="2F82216A4EE646E8B775762FFBF46970"/>
  </w:style>
  <w:style w:type="paragraph" w:customStyle="1" w:styleId="0A545AC0C45749D19D6B1C1920F0A794">
    <w:name w:val="0A545AC0C45749D19D6B1C1920F0A794"/>
  </w:style>
  <w:style w:type="paragraph" w:customStyle="1" w:styleId="685D88CC1D2F47E2800B041F1E9B895C">
    <w:name w:val="685D88CC1D2F47E2800B041F1E9B895C"/>
  </w:style>
  <w:style w:type="paragraph" w:customStyle="1" w:styleId="23E71D235635413DAFA2D784E741884C">
    <w:name w:val="23E71D235635413DAFA2D784E741884C"/>
  </w:style>
  <w:style w:type="paragraph" w:customStyle="1" w:styleId="FDC9213C041C42E5A0CB64744B77E2DA">
    <w:name w:val="FDC9213C041C42E5A0CB64744B77E2DA"/>
  </w:style>
  <w:style w:type="paragraph" w:customStyle="1" w:styleId="Citao5">
    <w:name w:val="Citação 5"/>
    <w:basedOn w:val="Normal"/>
    <w:next w:val="Normal"/>
    <w:link w:val="Caracteresdecitao5"/>
    <w:uiPriority w:val="29"/>
    <w:qFormat/>
    <w:pPr>
      <w:spacing w:line="259" w:lineRule="auto"/>
    </w:pPr>
    <w:rPr>
      <w:rFonts w:eastAsiaTheme="minorHAnsi"/>
      <w:i/>
      <w:color w:val="595959" w:themeColor="text1" w:themeTint="A6"/>
      <w:kern w:val="0"/>
      <w:sz w:val="44"/>
      <w:szCs w:val="44"/>
      <w:lang w:val="pt-PT" w:eastAsia="en-US"/>
      <w14:ligatures w14:val="none"/>
    </w:rPr>
  </w:style>
  <w:style w:type="character" w:customStyle="1" w:styleId="Caracteresdecitao5">
    <w:name w:val="Caracteres de citação 5"/>
    <w:basedOn w:val="Fontepargpadro"/>
    <w:link w:val="Citao5"/>
    <w:uiPriority w:val="29"/>
    <w:rPr>
      <w:rFonts w:eastAsiaTheme="minorHAnsi"/>
      <w:i/>
      <w:color w:val="595959" w:themeColor="text1" w:themeTint="A6"/>
      <w:kern w:val="0"/>
      <w:sz w:val="44"/>
      <w:szCs w:val="44"/>
      <w:lang w:val="pt-PT" w:eastAsia="en-US"/>
      <w14:ligatures w14:val="none"/>
    </w:rPr>
  </w:style>
  <w:style w:type="paragraph" w:customStyle="1" w:styleId="73C93C3CECF24F79B379A8D3FEBD090A">
    <w:name w:val="73C93C3CECF24F79B379A8D3FEBD090A"/>
  </w:style>
  <w:style w:type="paragraph" w:customStyle="1" w:styleId="B4EDA19F84EA4A659604C230517D689C">
    <w:name w:val="B4EDA19F84EA4A659604C230517D689C"/>
  </w:style>
  <w:style w:type="paragraph" w:customStyle="1" w:styleId="Citao8">
    <w:name w:val="Citação 8"/>
    <w:basedOn w:val="Normal"/>
    <w:link w:val="Caracteresdecitao8"/>
    <w:qFormat/>
    <w:pPr>
      <w:spacing w:after="0" w:line="259" w:lineRule="auto"/>
      <w:jc w:val="center"/>
    </w:pPr>
    <w:rPr>
      <w:rFonts w:eastAsiaTheme="minorHAnsi"/>
      <w:i/>
      <w:color w:val="4EA72E" w:themeColor="accent6"/>
      <w:kern w:val="0"/>
      <w:sz w:val="36"/>
      <w:szCs w:val="22"/>
      <w:lang w:val="pt-PT" w:eastAsia="en-US"/>
      <w14:ligatures w14:val="none"/>
    </w:rPr>
  </w:style>
  <w:style w:type="character" w:customStyle="1" w:styleId="Caracteresdecitao8">
    <w:name w:val="Caracteres de citação 8"/>
    <w:basedOn w:val="Fontepargpadro"/>
    <w:link w:val="Citao8"/>
    <w:rPr>
      <w:rFonts w:eastAsiaTheme="minorHAnsi"/>
      <w:i/>
      <w:color w:val="4EA72E" w:themeColor="accent6"/>
      <w:kern w:val="0"/>
      <w:sz w:val="36"/>
      <w:szCs w:val="22"/>
      <w:lang w:val="pt-PT" w:eastAsia="en-US"/>
      <w14:ligatures w14:val="none"/>
    </w:rPr>
  </w:style>
  <w:style w:type="paragraph" w:customStyle="1" w:styleId="B8263430098F4081A751A56F078C5621">
    <w:name w:val="B8263430098F4081A751A56F078C5621"/>
  </w:style>
  <w:style w:type="paragraph" w:customStyle="1" w:styleId="E1933A505E794879838C5BF53EB416C3">
    <w:name w:val="E1933A505E794879838C5BF53EB416C3"/>
    <w:rsid w:val="00B921AD"/>
  </w:style>
  <w:style w:type="paragraph" w:customStyle="1" w:styleId="EB7A8BE05F704E508902132D4B44E6B1">
    <w:name w:val="EB7A8BE05F704E508902132D4B44E6B1"/>
    <w:rsid w:val="00B921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AAE8B36-27FC-4D86-80A4-5C2CCDC4CF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{7774AE2B-4B0C-4AE9-8D4C-30BCFC7338BD}tf33742482_win32.dotx</Template>
  <TotalTime>44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Manuel Fernandes</cp:lastModifiedBy>
  <cp:revision>1</cp:revision>
  <dcterms:created xsi:type="dcterms:W3CDTF">2025-02-08T00:12:00Z</dcterms:created>
  <dcterms:modified xsi:type="dcterms:W3CDTF">2025-02-08T01:05:00Z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